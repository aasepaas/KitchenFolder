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E0247" w14:textId="77777777" w:rsidR="00463A4B" w:rsidRPr="00320BE7" w:rsidRDefault="00E61547" w:rsidP="00EC29A5">
      <w:pPr>
        <w:pStyle w:val="Tijdelijkeaanduidingachtergrond"/>
      </w:pPr>
      <w:r w:rsidRPr="00320BE7">
        <w:rPr>
          <w:noProof/>
          <w:lang w:bidi="nl-NL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32EA135" wp14:editId="3EEB4B2A">
                <wp:simplePos x="0" y="0"/>
                <wp:positionH relativeFrom="page">
                  <wp:align>right</wp:align>
                </wp:positionH>
                <wp:positionV relativeFrom="paragraph">
                  <wp:posOffset>-1196340</wp:posOffset>
                </wp:positionV>
                <wp:extent cx="7772400" cy="11176000"/>
                <wp:effectExtent l="0" t="0" r="0" b="6350"/>
                <wp:wrapNone/>
                <wp:docPr id="49308738" name="Rechthoek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176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34A89" id="Rechthoek 1" o:spid="_x0000_s1026" alt="&quot;&quot;" style="position:absolute;margin-left:560.8pt;margin-top:-94.2pt;width:612pt;height:880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" fillcolor="#f7f3e0 [3205]" stroked="f" strokeweight="1.25pt">
                <w10:wrap anchorx="page"/>
                <w10:anchorlock/>
              </v:rect>
            </w:pict>
          </mc:Fallback>
        </mc:AlternateContent>
      </w:r>
    </w:p>
    <w:tbl>
      <w:tblPr>
        <w:tblW w:w="9639" w:type="dxa"/>
        <w:tblLayout w:type="fixed"/>
        <w:tblLook w:val="0600" w:firstRow="0" w:lastRow="0" w:firstColumn="0" w:lastColumn="0" w:noHBand="1" w:noVBand="1"/>
      </w:tblPr>
      <w:tblGrid>
        <w:gridCol w:w="236"/>
        <w:gridCol w:w="1236"/>
        <w:gridCol w:w="1109"/>
        <w:gridCol w:w="875"/>
        <w:gridCol w:w="1505"/>
        <w:gridCol w:w="1330"/>
        <w:gridCol w:w="2981"/>
        <w:gridCol w:w="367"/>
      </w:tblGrid>
      <w:tr w:rsidR="00CA6806" w:rsidRPr="00320BE7" w14:paraId="5F117754" w14:textId="77777777" w:rsidTr="005F288E">
        <w:trPr>
          <w:trHeight w:val="1602"/>
        </w:trPr>
        <w:tc>
          <w:tcPr>
            <w:tcW w:w="222" w:type="dxa"/>
          </w:tcPr>
          <w:p w14:paraId="74FA280B" w14:textId="77777777" w:rsidR="00CA6806" w:rsidRPr="00320BE7" w:rsidRDefault="00CA6806" w:rsidP="00BC68AF"/>
        </w:tc>
        <w:tc>
          <w:tcPr>
            <w:tcW w:w="9050" w:type="dxa"/>
            <w:gridSpan w:val="6"/>
          </w:tcPr>
          <w:p w14:paraId="3BDF2E6C" w14:textId="30BEF7BD" w:rsidR="00CA6806" w:rsidRPr="00320BE7" w:rsidRDefault="00FB1E87" w:rsidP="005C2FAF">
            <w:pPr>
              <w:pStyle w:val="Kop1"/>
            </w:pPr>
            <w:r>
              <w:t>Meeting</w:t>
            </w:r>
          </w:p>
        </w:tc>
        <w:tc>
          <w:tcPr>
            <w:tcW w:w="367" w:type="dxa"/>
          </w:tcPr>
          <w:p w14:paraId="7C04CBF5" w14:textId="77777777" w:rsidR="00CA6806" w:rsidRPr="00320BE7" w:rsidRDefault="00CA6806" w:rsidP="00BC68AF"/>
        </w:tc>
      </w:tr>
      <w:tr w:rsidR="00BC68AF" w:rsidRPr="00320BE7" w14:paraId="4B764B48" w14:textId="77777777" w:rsidTr="005F288E">
        <w:tc>
          <w:tcPr>
            <w:tcW w:w="222" w:type="dxa"/>
          </w:tcPr>
          <w:p w14:paraId="3C1BBF23" w14:textId="77777777" w:rsidR="00BC68AF" w:rsidRPr="00320BE7" w:rsidRDefault="00BC68AF" w:rsidP="00BC68AF"/>
        </w:tc>
        <w:tc>
          <w:tcPr>
            <w:tcW w:w="1238" w:type="dxa"/>
          </w:tcPr>
          <w:p w14:paraId="0F807197" w14:textId="12691E90" w:rsidR="00BC68AF" w:rsidRPr="00320BE7" w:rsidRDefault="00FB1E87" w:rsidP="005C2FAF">
            <w:pPr>
              <w:pStyle w:val="Kop3"/>
            </w:pPr>
            <w:r>
              <w:t>Date</w:t>
            </w:r>
          </w:p>
        </w:tc>
        <w:tc>
          <w:tcPr>
            <w:tcW w:w="1111" w:type="dxa"/>
          </w:tcPr>
          <w:p w14:paraId="4D927975" w14:textId="6293C6C7" w:rsidR="00BC68AF" w:rsidRPr="00320BE7" w:rsidRDefault="00CD28BA" w:rsidP="005C2FAF">
            <w:r>
              <w:t>16</w:t>
            </w:r>
            <w:r w:rsidR="006D19C6">
              <w:t>-</w:t>
            </w:r>
            <w:r>
              <w:t>09</w:t>
            </w:r>
            <w:r w:rsidR="006D19C6">
              <w:t>-</w:t>
            </w:r>
            <w:r>
              <w:t>25</w:t>
            </w:r>
          </w:p>
        </w:tc>
        <w:tc>
          <w:tcPr>
            <w:tcW w:w="876" w:type="dxa"/>
          </w:tcPr>
          <w:p w14:paraId="074A61E9" w14:textId="5E29674F" w:rsidR="00BC68AF" w:rsidRPr="00320BE7" w:rsidRDefault="00FB1E87" w:rsidP="005C2FAF">
            <w:pPr>
              <w:pStyle w:val="Kop3"/>
            </w:pPr>
            <w:r>
              <w:t>Time</w:t>
            </w:r>
            <w:r w:rsidR="005C2FAF" w:rsidRPr="00320BE7">
              <w:rPr>
                <w:lang w:bidi="nl-NL"/>
              </w:rPr>
              <w:t xml:space="preserve"> </w:t>
            </w:r>
          </w:p>
        </w:tc>
        <w:tc>
          <w:tcPr>
            <w:tcW w:w="1507" w:type="dxa"/>
          </w:tcPr>
          <w:p w14:paraId="4B9AEA68" w14:textId="781DD8B0" w:rsidR="00BC68AF" w:rsidRPr="00320BE7" w:rsidRDefault="00CD28BA" w:rsidP="005C2FAF">
            <w:r>
              <w:t>10</w:t>
            </w:r>
            <w:r w:rsidR="006D19C6">
              <w:t>:</w:t>
            </w:r>
            <w:r>
              <w:t>00</w:t>
            </w:r>
            <w:r w:rsidR="006D19C6">
              <w:t xml:space="preserve"> – </w:t>
            </w:r>
            <w:r>
              <w:t>10</w:t>
            </w:r>
            <w:r w:rsidR="006D19C6">
              <w:t>:</w:t>
            </w:r>
            <w:r w:rsidR="00EA0F65">
              <w:t>20</w:t>
            </w:r>
          </w:p>
        </w:tc>
        <w:tc>
          <w:tcPr>
            <w:tcW w:w="1332" w:type="dxa"/>
          </w:tcPr>
          <w:p w14:paraId="111F6B8E" w14:textId="5651100D" w:rsidR="00BC68AF" w:rsidRPr="00320BE7" w:rsidRDefault="00FB1E87" w:rsidP="005C2FAF">
            <w:pPr>
              <w:pStyle w:val="Kop3"/>
            </w:pPr>
            <w:proofErr w:type="spellStart"/>
            <w:r>
              <w:t>Location</w:t>
            </w:r>
            <w:proofErr w:type="spellEnd"/>
            <w:r w:rsidR="005C2FAF" w:rsidRPr="00320BE7">
              <w:rPr>
                <w:lang w:bidi="nl-NL"/>
              </w:rPr>
              <w:t xml:space="preserve"> </w:t>
            </w:r>
          </w:p>
        </w:tc>
        <w:tc>
          <w:tcPr>
            <w:tcW w:w="2986" w:type="dxa"/>
          </w:tcPr>
          <w:p w14:paraId="7D6DDCE8" w14:textId="77777777" w:rsidR="00BC68AF" w:rsidRPr="00320BE7" w:rsidRDefault="006D19C6" w:rsidP="005C2FAF">
            <w:r>
              <w:t>D2.068, De Haagse Hogeschool vestiging Delft</w:t>
            </w:r>
            <w:r w:rsidR="005C2FAF" w:rsidRPr="00320BE7">
              <w:rPr>
                <w:lang w:bidi="nl-NL"/>
              </w:rPr>
              <w:t xml:space="preserve"> </w:t>
            </w:r>
          </w:p>
        </w:tc>
        <w:tc>
          <w:tcPr>
            <w:tcW w:w="367" w:type="dxa"/>
          </w:tcPr>
          <w:p w14:paraId="7AC0A491" w14:textId="77777777" w:rsidR="00BC68AF" w:rsidRPr="00320BE7" w:rsidRDefault="00BC68AF" w:rsidP="00BC68AF"/>
        </w:tc>
      </w:tr>
      <w:tr w:rsidR="00CA6806" w:rsidRPr="00320BE7" w14:paraId="796B0898" w14:textId="77777777" w:rsidTr="005F288E">
        <w:trPr>
          <w:trHeight w:val="864"/>
        </w:trPr>
        <w:tc>
          <w:tcPr>
            <w:tcW w:w="9639" w:type="dxa"/>
            <w:gridSpan w:val="8"/>
            <w:vAlign w:val="center"/>
          </w:tcPr>
          <w:tbl>
            <w:tblPr>
              <w:tblpPr w:leftFromText="141" w:rightFromText="141" w:vertAnchor="text" w:horzAnchor="margin" w:tblpY="439"/>
              <w:tblW w:w="9639" w:type="dxa"/>
              <w:tblLayout w:type="fixed"/>
              <w:tblCellMar>
                <w:left w:w="144" w:type="dxa"/>
                <w:right w:w="0" w:type="dxa"/>
              </w:tblCellMar>
              <w:tblLook w:val="0600" w:firstRow="0" w:lastRow="0" w:firstColumn="0" w:lastColumn="0" w:noHBand="1" w:noVBand="1"/>
              <w:tblDescription w:val="Deelnemers aan de vergadering"/>
            </w:tblPr>
            <w:tblGrid>
              <w:gridCol w:w="284"/>
              <w:gridCol w:w="2236"/>
              <w:gridCol w:w="2088"/>
              <w:gridCol w:w="2160"/>
              <w:gridCol w:w="2499"/>
              <w:gridCol w:w="372"/>
            </w:tblGrid>
            <w:tr w:rsidR="00A30019" w:rsidRPr="00320BE7" w14:paraId="71ECB8E9" w14:textId="77777777" w:rsidTr="00A30019">
              <w:trPr>
                <w:trHeight w:val="461"/>
              </w:trPr>
              <w:tc>
                <w:tcPr>
                  <w:tcW w:w="284" w:type="dxa"/>
                  <w:vAlign w:val="center"/>
                </w:tcPr>
                <w:p w14:paraId="1432E5B2" w14:textId="77777777" w:rsidR="00A30019" w:rsidRPr="00320BE7" w:rsidRDefault="00A30019" w:rsidP="00A30019"/>
              </w:tc>
              <w:tc>
                <w:tcPr>
                  <w:tcW w:w="2236" w:type="dxa"/>
                  <w:vAlign w:val="center"/>
                </w:tcPr>
                <w:p w14:paraId="7FA29DA6" w14:textId="7CF7193B" w:rsidR="00A30019" w:rsidRPr="00320BE7" w:rsidRDefault="00FB1E87" w:rsidP="00A30019">
                  <w:pPr>
                    <w:pStyle w:val="Kop3"/>
                  </w:pPr>
                  <w:r>
                    <w:t>Leader:</w:t>
                  </w:r>
                </w:p>
              </w:tc>
              <w:tc>
                <w:tcPr>
                  <w:tcW w:w="2088" w:type="dxa"/>
                  <w:vAlign w:val="center"/>
                </w:tcPr>
                <w:p w14:paraId="1C86EE28" w14:textId="77777777" w:rsidR="00A30019" w:rsidRPr="00320BE7" w:rsidRDefault="00A30019" w:rsidP="00A30019">
                  <w:r>
                    <w:t>Aashish Swami</w:t>
                  </w:r>
                </w:p>
              </w:tc>
              <w:tc>
                <w:tcPr>
                  <w:tcW w:w="2160" w:type="dxa"/>
                  <w:vAlign w:val="center"/>
                </w:tcPr>
                <w:p w14:paraId="7F6B29F4" w14:textId="4E881285" w:rsidR="00A30019" w:rsidRPr="00320BE7" w:rsidRDefault="00FB1E87" w:rsidP="00A30019">
                  <w:pPr>
                    <w:pStyle w:val="Kop3"/>
                  </w:pPr>
                  <w:r>
                    <w:t>Subject meeting</w:t>
                  </w:r>
                  <w:r w:rsidR="00A30019">
                    <w:t xml:space="preserve">: </w:t>
                  </w:r>
                </w:p>
              </w:tc>
              <w:tc>
                <w:tcPr>
                  <w:tcW w:w="2499" w:type="dxa"/>
                  <w:vAlign w:val="center"/>
                </w:tcPr>
                <w:p w14:paraId="4D356309" w14:textId="2FABFE27" w:rsidR="00A30019" w:rsidRPr="00320BE7" w:rsidRDefault="00FB1E87" w:rsidP="00A30019">
                  <w:proofErr w:type="spellStart"/>
                  <w:r>
                    <w:t>Orientation</w:t>
                  </w:r>
                  <w:proofErr w:type="spellEnd"/>
                  <w:r>
                    <w:t xml:space="preserve"> of the project</w:t>
                  </w:r>
                </w:p>
              </w:tc>
              <w:tc>
                <w:tcPr>
                  <w:tcW w:w="372" w:type="dxa"/>
                  <w:vAlign w:val="center"/>
                </w:tcPr>
                <w:p w14:paraId="1425319B" w14:textId="77777777" w:rsidR="00A30019" w:rsidRPr="00320BE7" w:rsidRDefault="00A30019" w:rsidP="00A30019"/>
              </w:tc>
            </w:tr>
            <w:tr w:rsidR="00A30019" w:rsidRPr="00320BE7" w14:paraId="495DE6B9" w14:textId="77777777" w:rsidTr="00A30019">
              <w:trPr>
                <w:trHeight w:val="461"/>
              </w:trPr>
              <w:tc>
                <w:tcPr>
                  <w:tcW w:w="284" w:type="dxa"/>
                  <w:vAlign w:val="center"/>
                </w:tcPr>
                <w:p w14:paraId="217EA5ED" w14:textId="77777777" w:rsidR="00A30019" w:rsidRPr="00320BE7" w:rsidRDefault="00A30019" w:rsidP="00A30019"/>
              </w:tc>
              <w:tc>
                <w:tcPr>
                  <w:tcW w:w="2236" w:type="dxa"/>
                  <w:vAlign w:val="center"/>
                </w:tcPr>
                <w:p w14:paraId="12B04280" w14:textId="44DF5093" w:rsidR="00A30019" w:rsidRPr="00320BE7" w:rsidRDefault="00FB1E87" w:rsidP="00A30019">
                  <w:pPr>
                    <w:pStyle w:val="Kop3"/>
                  </w:pPr>
                  <w:proofErr w:type="spellStart"/>
                  <w:r>
                    <w:t>Note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taker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2088" w:type="dxa"/>
                  <w:vAlign w:val="center"/>
                </w:tcPr>
                <w:p w14:paraId="0EF3F455" w14:textId="3C12B6AE" w:rsidR="00A30019" w:rsidRPr="00320BE7" w:rsidRDefault="00FB1E87" w:rsidP="00A30019">
                  <w:proofErr w:type="spellStart"/>
                  <w:r>
                    <w:t>Saleem</w:t>
                  </w:r>
                  <w:proofErr w:type="spellEnd"/>
                  <w:r>
                    <w:t xml:space="preserve"> Al-</w:t>
                  </w:r>
                  <w:proofErr w:type="spellStart"/>
                  <w:r>
                    <w:t>Homidi</w:t>
                  </w:r>
                  <w:proofErr w:type="spellEnd"/>
                </w:p>
              </w:tc>
              <w:tc>
                <w:tcPr>
                  <w:tcW w:w="2160" w:type="dxa"/>
                  <w:vAlign w:val="center"/>
                </w:tcPr>
                <w:p w14:paraId="3FF10D76" w14:textId="49F46A7C" w:rsidR="00A30019" w:rsidRPr="00320BE7" w:rsidRDefault="00FB1E87" w:rsidP="00A30019">
                  <w:pPr>
                    <w:pStyle w:val="Kop3"/>
                  </w:pPr>
                  <w:proofErr w:type="spellStart"/>
                  <w:r>
                    <w:t>Current</w:t>
                  </w:r>
                  <w:proofErr w:type="spellEnd"/>
                  <w:r w:rsidR="00A30019">
                    <w:t xml:space="preserve"> </w:t>
                  </w:r>
                  <w:r>
                    <w:t>goal</w:t>
                  </w:r>
                  <w:r w:rsidR="00A30019">
                    <w:t xml:space="preserve">: </w:t>
                  </w:r>
                </w:p>
              </w:tc>
              <w:tc>
                <w:tcPr>
                  <w:tcW w:w="2499" w:type="dxa"/>
                  <w:vAlign w:val="center"/>
                </w:tcPr>
                <w:p w14:paraId="1D9E44A1" w14:textId="4D8A968B" w:rsidR="00A30019" w:rsidRPr="00320BE7" w:rsidRDefault="00FB1E87" w:rsidP="00A30019">
                  <w:proofErr w:type="spellStart"/>
                  <w:r>
                    <w:t>Getting</w:t>
                  </w:r>
                  <w:proofErr w:type="spellEnd"/>
                  <w:r>
                    <w:t xml:space="preserve"> ready to start the project</w:t>
                  </w:r>
                </w:p>
              </w:tc>
              <w:tc>
                <w:tcPr>
                  <w:tcW w:w="372" w:type="dxa"/>
                  <w:vAlign w:val="center"/>
                </w:tcPr>
                <w:p w14:paraId="5BBBA961" w14:textId="77777777" w:rsidR="00A30019" w:rsidRPr="00320BE7" w:rsidRDefault="00A30019" w:rsidP="00A30019"/>
              </w:tc>
            </w:tr>
            <w:tr w:rsidR="00A30019" w:rsidRPr="006D19C6" w14:paraId="6515C441" w14:textId="77777777" w:rsidTr="00A30019">
              <w:trPr>
                <w:trHeight w:val="461"/>
              </w:trPr>
              <w:tc>
                <w:tcPr>
                  <w:tcW w:w="284" w:type="dxa"/>
                  <w:vAlign w:val="center"/>
                </w:tcPr>
                <w:p w14:paraId="3269240B" w14:textId="77777777" w:rsidR="00A30019" w:rsidRPr="00320BE7" w:rsidRDefault="00A30019" w:rsidP="00A30019"/>
              </w:tc>
              <w:tc>
                <w:tcPr>
                  <w:tcW w:w="2236" w:type="dxa"/>
                  <w:vAlign w:val="center"/>
                </w:tcPr>
                <w:p w14:paraId="069895DD" w14:textId="0D85AB81" w:rsidR="00A30019" w:rsidRPr="00320BE7" w:rsidRDefault="00FB1E87" w:rsidP="00A30019">
                  <w:pPr>
                    <w:pStyle w:val="Kop3"/>
                  </w:pPr>
                  <w:proofErr w:type="spellStart"/>
                  <w:r>
                    <w:t>Participants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6747" w:type="dxa"/>
                  <w:gridSpan w:val="3"/>
                  <w:vAlign w:val="center"/>
                </w:tcPr>
                <w:p w14:paraId="26B9E6ED" w14:textId="7DAC633E" w:rsidR="00A30019" w:rsidRPr="00D61930" w:rsidRDefault="00A30019" w:rsidP="00A30019">
                  <w:r w:rsidRPr="00D61930">
                    <w:t xml:space="preserve">Aashish Swami, </w:t>
                  </w:r>
                  <w:r w:rsidR="00FB1E87">
                    <w:t xml:space="preserve">Bryan Smit, </w:t>
                  </w:r>
                  <w:proofErr w:type="spellStart"/>
                  <w:r w:rsidR="00FB1E87">
                    <w:t>Saleem</w:t>
                  </w:r>
                  <w:proofErr w:type="spellEnd"/>
                  <w:r w:rsidR="00FB1E87">
                    <w:t xml:space="preserve"> Al-</w:t>
                  </w:r>
                  <w:proofErr w:type="spellStart"/>
                  <w:r w:rsidR="00FB1E87">
                    <w:t>Homidi</w:t>
                  </w:r>
                  <w:proofErr w:type="spellEnd"/>
                  <w:r w:rsidR="00FB1E87">
                    <w:t>, Robert Hulsbergen,</w:t>
                  </w:r>
                  <w:r w:rsidR="00422C53">
                    <w:t xml:space="preserve"> Robin </w:t>
                  </w:r>
                  <w:r w:rsidR="00422C53" w:rsidRPr="00422C53">
                    <w:t xml:space="preserve">van </w:t>
                  </w:r>
                  <w:proofErr w:type="spellStart"/>
                  <w:r w:rsidR="00422C53" w:rsidRPr="00422C53">
                    <w:t>Nieuwenhuijsen</w:t>
                  </w:r>
                  <w:proofErr w:type="spellEnd"/>
                </w:p>
              </w:tc>
              <w:tc>
                <w:tcPr>
                  <w:tcW w:w="372" w:type="dxa"/>
                  <w:vAlign w:val="center"/>
                </w:tcPr>
                <w:p w14:paraId="44DCC8F2" w14:textId="77777777" w:rsidR="00A30019" w:rsidRPr="00D61930" w:rsidRDefault="00A30019" w:rsidP="00A30019"/>
              </w:tc>
            </w:tr>
          </w:tbl>
          <w:p w14:paraId="0F16D160" w14:textId="77777777" w:rsidR="00CA6806" w:rsidRPr="00320BE7" w:rsidRDefault="00CA6806" w:rsidP="00CA6806">
            <w:pPr>
              <w:jc w:val="center"/>
            </w:pPr>
            <w:r w:rsidRPr="00320BE7">
              <w:rPr>
                <w:noProof/>
                <w:lang w:bidi="nl-NL"/>
              </w:rPr>
              <mc:AlternateContent>
                <mc:Choice Requires="wps">
                  <w:drawing>
                    <wp:inline distT="0" distB="0" distL="0" distR="0" wp14:anchorId="63AF6D16" wp14:editId="5BF8D53C">
                      <wp:extent cx="5779770" cy="67310"/>
                      <wp:effectExtent l="0" t="0" r="0" b="8890"/>
                      <wp:docPr id="2" name="Rechthoek 2" descr="Decoratief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9770" cy="673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C869A1" id="Rechthoek 2" o:spid="_x0000_s1026" alt="Decoratief" style="width:455.1pt;height: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" fillcolor="#bd3900 [3204]" stroked="f" strokeweight="1.25pt">
                      <w10:anchorlock/>
                    </v:rect>
                  </w:pict>
                </mc:Fallback>
              </mc:AlternateContent>
            </w:r>
          </w:p>
        </w:tc>
      </w:tr>
    </w:tbl>
    <w:p w14:paraId="1A359C51" w14:textId="77777777" w:rsidR="00D85460" w:rsidRDefault="00A30019">
      <w:pPr>
        <w:pStyle w:val="Kop2"/>
      </w:pPr>
      <w:r>
        <w:t>Agendapunten</w:t>
      </w:r>
    </w:p>
    <w:tbl>
      <w:tblPr>
        <w:tblStyle w:val="Lijsttabel6kleurrijk"/>
        <w:tblW w:w="5802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Tabel met agendapunten"/>
      </w:tblPr>
      <w:tblGrid>
        <w:gridCol w:w="1297"/>
        <w:gridCol w:w="6281"/>
        <w:gridCol w:w="1448"/>
        <w:gridCol w:w="1448"/>
      </w:tblGrid>
      <w:tr w:rsidR="00A30019" w:rsidRPr="00511EF1" w14:paraId="490672C7" w14:textId="77777777" w:rsidTr="0085248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48" w:type="dxa"/>
          <w:trHeight w:val="360"/>
          <w:tblHeader/>
        </w:trPr>
        <w:tc>
          <w:tcPr>
            <w:tcW w:w="1297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BD3900" w:themeFill="accent1"/>
            <w:vAlign w:val="center"/>
          </w:tcPr>
          <w:p w14:paraId="15BA94E3" w14:textId="77777777" w:rsidR="00A30019" w:rsidRPr="00511EF1" w:rsidRDefault="00A30019" w:rsidP="00A30019">
            <w:r>
              <w:t xml:space="preserve"> </w:t>
            </w:r>
            <w:r w:rsidR="00B74EFF" w:rsidRPr="00B74EFF">
              <w:rPr>
                <w:color w:val="auto"/>
              </w:rPr>
              <w:t>N</w:t>
            </w:r>
            <w:r w:rsidR="00B74EFF">
              <w:rPr>
                <w:color w:val="auto"/>
              </w:rPr>
              <w:t>ummer</w:t>
            </w:r>
          </w:p>
        </w:tc>
        <w:tc>
          <w:tcPr>
            <w:tcW w:w="6281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BD3900" w:themeFill="accent1"/>
            <w:vAlign w:val="center"/>
          </w:tcPr>
          <w:p w14:paraId="31EE8A8E" w14:textId="77777777" w:rsidR="00A30019" w:rsidRPr="00A30019" w:rsidRDefault="00A30019" w:rsidP="00130030">
            <w:pPr>
              <w:jc w:val="center"/>
              <w:rPr>
                <w:color w:val="auto"/>
              </w:rPr>
            </w:pPr>
            <w:r w:rsidRPr="00A30019">
              <w:rPr>
                <w:color w:val="auto"/>
              </w:rPr>
              <w:t>P</w:t>
            </w:r>
            <w:r>
              <w:rPr>
                <w:color w:val="auto"/>
              </w:rPr>
              <w:t>unten</w:t>
            </w:r>
          </w:p>
        </w:tc>
        <w:tc>
          <w:tcPr>
            <w:tcW w:w="1448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BD3900" w:themeFill="accent1"/>
            <w:vAlign w:val="center"/>
          </w:tcPr>
          <w:p w14:paraId="27462502" w14:textId="77777777" w:rsidR="00A30019" w:rsidRPr="00511EF1" w:rsidRDefault="00B74EFF" w:rsidP="00130030">
            <w:pPr>
              <w:jc w:val="center"/>
            </w:pPr>
            <w:r w:rsidRPr="00B74EFF">
              <w:rPr>
                <w:color w:val="auto"/>
              </w:rPr>
              <w:t>Tijd</w:t>
            </w:r>
            <w:r>
              <w:rPr>
                <w:color w:val="auto"/>
              </w:rPr>
              <w:t>sduur in minuten</w:t>
            </w:r>
          </w:p>
        </w:tc>
      </w:tr>
      <w:tr w:rsidR="00A30019" w:rsidRPr="00511EF1" w14:paraId="01D450FB" w14:textId="77777777" w:rsidTr="00852489">
        <w:trPr>
          <w:gridAfter w:val="1"/>
          <w:wAfter w:w="1448" w:type="dxa"/>
          <w:trHeight w:val="360"/>
        </w:trPr>
        <w:tc>
          <w:tcPr>
            <w:tcW w:w="1297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176E06D9" w14:textId="77777777" w:rsidR="00A30019" w:rsidRPr="00511EF1" w:rsidRDefault="00B74EFF" w:rsidP="00130030">
            <w:r>
              <w:t>1.</w:t>
            </w:r>
          </w:p>
        </w:tc>
        <w:tc>
          <w:tcPr>
            <w:tcW w:w="6281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73098267" w14:textId="77777777" w:rsidR="00A30019" w:rsidRPr="00511EF1" w:rsidRDefault="00B74EFF" w:rsidP="00130030">
            <w:r>
              <w:t>Opening</w:t>
            </w:r>
          </w:p>
        </w:tc>
        <w:tc>
          <w:tcPr>
            <w:tcW w:w="1448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4EDCA5E0" w14:textId="357CF259" w:rsidR="00A30019" w:rsidRPr="00511EF1" w:rsidRDefault="00B74EFF" w:rsidP="00130030">
            <w:r>
              <w:t xml:space="preserve">        </w:t>
            </w:r>
            <w:r w:rsidR="00CD28BA">
              <w:t>2</w:t>
            </w:r>
          </w:p>
        </w:tc>
      </w:tr>
      <w:tr w:rsidR="00A30019" w:rsidRPr="00511EF1" w14:paraId="7B61FF8B" w14:textId="77777777" w:rsidTr="00852489">
        <w:trPr>
          <w:gridAfter w:val="1"/>
          <w:wAfter w:w="1448" w:type="dxa"/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9334F0D" w14:textId="77777777" w:rsidR="00A30019" w:rsidRPr="00511EF1" w:rsidRDefault="00B74EFF" w:rsidP="00130030">
            <w:r>
              <w:t>2.</w:t>
            </w:r>
          </w:p>
        </w:tc>
        <w:tc>
          <w:tcPr>
            <w:tcW w:w="628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06C8376" w14:textId="13E8C31D" w:rsidR="00A30019" w:rsidRPr="00511EF1" w:rsidRDefault="00FB1E87" w:rsidP="00130030">
            <w:r>
              <w:t>A</w:t>
            </w:r>
            <w:r w:rsidR="00B41C79">
              <w:t>genda</w:t>
            </w:r>
            <w:r>
              <w:t xml:space="preserve"> </w:t>
            </w:r>
            <w:proofErr w:type="spellStart"/>
            <w:r>
              <w:t>orientation</w:t>
            </w:r>
            <w:proofErr w:type="spellEnd"/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DFC1943" w14:textId="09427A01" w:rsidR="00A30019" w:rsidRPr="00511EF1" w:rsidRDefault="00B74EFF" w:rsidP="00130030">
            <w:r>
              <w:t xml:space="preserve">        </w:t>
            </w:r>
            <w:r w:rsidR="00CD28BA">
              <w:t>1</w:t>
            </w:r>
          </w:p>
        </w:tc>
      </w:tr>
      <w:tr w:rsidR="00A30019" w:rsidRPr="00511EF1" w14:paraId="0E5AEBB0" w14:textId="77777777" w:rsidTr="00852489">
        <w:trPr>
          <w:gridAfter w:val="1"/>
          <w:wAfter w:w="1448" w:type="dxa"/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E3E2360" w14:textId="40370FD2" w:rsidR="00A30019" w:rsidRPr="00511EF1" w:rsidRDefault="00FB1E87" w:rsidP="00130030">
            <w:r>
              <w:t>3</w:t>
            </w:r>
            <w:r w:rsidR="00B41C79">
              <w:t>.</w:t>
            </w:r>
          </w:p>
        </w:tc>
        <w:tc>
          <w:tcPr>
            <w:tcW w:w="628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96C3A7A" w14:textId="77777777" w:rsidR="002F7886" w:rsidRDefault="00FB1E87" w:rsidP="00852489">
            <w:proofErr w:type="spellStart"/>
            <w:r>
              <w:t>Questions</w:t>
            </w:r>
            <w:proofErr w:type="spellEnd"/>
            <w:r w:rsidR="00852489">
              <w:t xml:space="preserve"> </w:t>
            </w:r>
            <w:r w:rsidR="00BF22FC">
              <w:t>project</w:t>
            </w:r>
            <w:r w:rsidR="00852489">
              <w:t>:</w:t>
            </w:r>
          </w:p>
          <w:p w14:paraId="5DA8EFCA" w14:textId="77777777" w:rsidR="00FB1E87" w:rsidRDefault="00FB1E87" w:rsidP="00FB1E87">
            <w:pPr>
              <w:pStyle w:val="Lijstalinea"/>
              <w:numPr>
                <w:ilvl w:val="0"/>
                <w:numId w:val="5"/>
              </w:numPr>
            </w:pPr>
            <w:r w:rsidRPr="00FB1E87">
              <w:t xml:space="preserve">Are the </w:t>
            </w:r>
            <w:proofErr w:type="spellStart"/>
            <w:r w:rsidRPr="00FB1E87">
              <w:t>towels</w:t>
            </w:r>
            <w:proofErr w:type="spellEnd"/>
            <w:r w:rsidRPr="00FB1E87">
              <w:t xml:space="preserve"> wet or dry?</w:t>
            </w:r>
          </w:p>
          <w:p w14:paraId="10587F50" w14:textId="77777777" w:rsidR="00FB1E87" w:rsidRDefault="00FB1E87" w:rsidP="00FB1E87">
            <w:pPr>
              <w:pStyle w:val="Lijstalinea"/>
              <w:numPr>
                <w:ilvl w:val="0"/>
                <w:numId w:val="5"/>
              </w:numPr>
            </w:pPr>
            <w:proofErr w:type="spellStart"/>
            <w:r w:rsidRPr="00FB1E87">
              <w:t>what</w:t>
            </w:r>
            <w:proofErr w:type="spellEnd"/>
            <w:r w:rsidRPr="00FB1E87">
              <w:t xml:space="preserve"> kind of setup do </w:t>
            </w:r>
            <w:proofErr w:type="spellStart"/>
            <w:r w:rsidRPr="00FB1E87">
              <w:t>they</w:t>
            </w:r>
            <w:proofErr w:type="spellEnd"/>
            <w:r w:rsidRPr="00FB1E87">
              <w:t xml:space="preserve"> </w:t>
            </w:r>
            <w:proofErr w:type="spellStart"/>
            <w:r w:rsidRPr="00FB1E87">
              <w:t>expect</w:t>
            </w:r>
            <w:proofErr w:type="spellEnd"/>
            <w:r>
              <w:t>?</w:t>
            </w:r>
          </w:p>
          <w:p w14:paraId="65DC2944" w14:textId="77777777" w:rsidR="00FB1E87" w:rsidRDefault="00FB1E87" w:rsidP="00FB1E87">
            <w:pPr>
              <w:pStyle w:val="Lijstalinea"/>
            </w:pPr>
            <w:r>
              <w:t xml:space="preserve">     It has to </w:t>
            </w:r>
            <w:proofErr w:type="spellStart"/>
            <w:r>
              <w:t>be</w:t>
            </w:r>
            <w:proofErr w:type="spellEnd"/>
            <w:r>
              <w:t xml:space="preserve"> a prototype</w:t>
            </w:r>
          </w:p>
          <w:p w14:paraId="10B4F2DE" w14:textId="77777777" w:rsidR="00FB1E87" w:rsidRDefault="00FB1E87" w:rsidP="00FB1E87">
            <w:pPr>
              <w:pStyle w:val="Lijstalinea"/>
              <w:numPr>
                <w:ilvl w:val="0"/>
                <w:numId w:val="5"/>
              </w:numPr>
            </w:pPr>
            <w:proofErr w:type="spellStart"/>
            <w:r w:rsidRPr="00FB1E87">
              <w:t>what</w:t>
            </w:r>
            <w:proofErr w:type="spellEnd"/>
            <w:r w:rsidRPr="00FB1E87">
              <w:t xml:space="preserve"> is </w:t>
            </w:r>
            <w:proofErr w:type="spellStart"/>
            <w:r w:rsidRPr="00FB1E87">
              <w:t>avalaible</w:t>
            </w:r>
            <w:proofErr w:type="spellEnd"/>
            <w:r w:rsidRPr="00FB1E87">
              <w:t xml:space="preserve"> for </w:t>
            </w:r>
            <w:proofErr w:type="spellStart"/>
            <w:r w:rsidRPr="00FB1E87">
              <w:t>us</w:t>
            </w:r>
            <w:proofErr w:type="spellEnd"/>
            <w:r w:rsidRPr="00FB1E87">
              <w:t xml:space="preserve"> to </w:t>
            </w:r>
            <w:proofErr w:type="spellStart"/>
            <w:r w:rsidRPr="00FB1E87">
              <w:t>use</w:t>
            </w:r>
            <w:proofErr w:type="spellEnd"/>
            <w:r w:rsidRPr="00FB1E87">
              <w:t>?</w:t>
            </w:r>
          </w:p>
          <w:p w14:paraId="30E0034D" w14:textId="5F7760A5" w:rsidR="00FB1E87" w:rsidRPr="00511EF1" w:rsidRDefault="00C42E5C" w:rsidP="00FB1E87">
            <w:pPr>
              <w:pStyle w:val="Lijstalinea"/>
              <w:numPr>
                <w:ilvl w:val="0"/>
                <w:numId w:val="5"/>
              </w:numPr>
            </w:pPr>
            <w:proofErr w:type="spellStart"/>
            <w:r>
              <w:t>What</w:t>
            </w:r>
            <w:proofErr w:type="spellEnd"/>
            <w:r>
              <w:t xml:space="preserve"> kind of </w:t>
            </w:r>
            <w:proofErr w:type="spellStart"/>
            <w:r>
              <w:t>schedule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we </w:t>
            </w:r>
            <w:proofErr w:type="spellStart"/>
            <w:r>
              <w:t>expect</w:t>
            </w:r>
            <w:proofErr w:type="spellEnd"/>
            <w:r>
              <w:t>?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CEB6A54" w14:textId="71380C8A" w:rsidR="00A30019" w:rsidRPr="00511EF1" w:rsidRDefault="00050242" w:rsidP="00130030">
            <w:r>
              <w:t xml:space="preserve">        </w:t>
            </w:r>
            <w:r w:rsidR="00CD28BA">
              <w:t>5</w:t>
            </w:r>
          </w:p>
        </w:tc>
      </w:tr>
      <w:tr w:rsidR="00852489" w:rsidRPr="00511EF1" w14:paraId="1E20F1B6" w14:textId="77777777" w:rsidTr="00852489">
        <w:trPr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1108A3D" w14:textId="50EA518E" w:rsidR="00852489" w:rsidRPr="00511EF1" w:rsidRDefault="00FB1E87" w:rsidP="00852489">
            <w:r>
              <w:t>4</w:t>
            </w:r>
            <w:r w:rsidR="00852489">
              <w:t>.</w:t>
            </w:r>
          </w:p>
        </w:tc>
        <w:tc>
          <w:tcPr>
            <w:tcW w:w="628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3D0C242" w14:textId="77777777" w:rsidR="00852489" w:rsidRDefault="00FB1E87" w:rsidP="00852489">
            <w:r>
              <w:t>Solutions:</w:t>
            </w:r>
          </w:p>
          <w:p w14:paraId="18F1BD2F" w14:textId="77777777" w:rsidR="00FB1E87" w:rsidRDefault="00C42E5C" w:rsidP="00C42E5C">
            <w:pPr>
              <w:pStyle w:val="Lijstalinea"/>
              <w:numPr>
                <w:ilvl w:val="0"/>
                <w:numId w:val="5"/>
              </w:numPr>
            </w:pPr>
            <w:r>
              <w:t xml:space="preserve">Is </w:t>
            </w:r>
            <w:proofErr w:type="spellStart"/>
            <w:r>
              <w:t>there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type of solution the company is </w:t>
            </w:r>
            <w:proofErr w:type="spellStart"/>
            <w:r>
              <w:t>searching</w:t>
            </w:r>
            <w:proofErr w:type="spellEnd"/>
            <w:r>
              <w:t xml:space="preserve"> for?</w:t>
            </w:r>
          </w:p>
          <w:p w14:paraId="22D63715" w14:textId="45F46068" w:rsidR="00C42E5C" w:rsidRPr="00C42E5C" w:rsidRDefault="00C42E5C" w:rsidP="00C42E5C">
            <w:pPr>
              <w:ind w:left="360"/>
              <w:rPr>
                <w:b/>
                <w:bCs/>
              </w:rPr>
            </w:pPr>
            <w:proofErr w:type="spellStart"/>
            <w:r w:rsidRPr="00C42E5C">
              <w:rPr>
                <w:b/>
                <w:bCs/>
              </w:rPr>
              <w:t>Our</w:t>
            </w:r>
            <w:proofErr w:type="spellEnd"/>
            <w:r w:rsidRPr="00C42E5C">
              <w:rPr>
                <w:b/>
                <w:bCs/>
              </w:rPr>
              <w:t xml:space="preserve"> </w:t>
            </w:r>
            <w:proofErr w:type="spellStart"/>
            <w:r w:rsidRPr="00C42E5C">
              <w:rPr>
                <w:b/>
                <w:bCs/>
              </w:rPr>
              <w:t>solutions</w:t>
            </w:r>
            <w:proofErr w:type="spellEnd"/>
            <w:r w:rsidRPr="00C42E5C">
              <w:rPr>
                <w:b/>
                <w:bCs/>
              </w:rPr>
              <w:t>:</w:t>
            </w:r>
          </w:p>
          <w:p w14:paraId="64A9158C" w14:textId="77777777" w:rsidR="00C42E5C" w:rsidRDefault="00C42E5C" w:rsidP="00C42E5C">
            <w:pPr>
              <w:pStyle w:val="Lijstalinea"/>
              <w:numPr>
                <w:ilvl w:val="0"/>
                <w:numId w:val="5"/>
              </w:numPr>
            </w:pPr>
            <w:r>
              <w:t xml:space="preserve">Is </w:t>
            </w:r>
            <w:proofErr w:type="spellStart"/>
            <w:r>
              <w:t>there</w:t>
            </w:r>
            <w:proofErr w:type="spellEnd"/>
            <w:r>
              <w:t xml:space="preserve"> a </w:t>
            </w:r>
            <w:proofErr w:type="spellStart"/>
            <w:r>
              <w:t>reason</w:t>
            </w:r>
            <w:proofErr w:type="spellEnd"/>
            <w:r>
              <w:t xml:space="preserve"> to </w:t>
            </w:r>
            <w:proofErr w:type="spellStart"/>
            <w:r>
              <w:t>grab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ends</w:t>
            </w:r>
            <w:proofErr w:type="spellEnd"/>
            <w:r>
              <w:t xml:space="preserve"> of the </w:t>
            </w:r>
            <w:proofErr w:type="spellStart"/>
            <w:r>
              <w:t>towels</w:t>
            </w:r>
            <w:proofErr w:type="spellEnd"/>
            <w:r>
              <w:t>?</w:t>
            </w:r>
          </w:p>
          <w:p w14:paraId="0E1349C9" w14:textId="77777777" w:rsidR="00C42E5C" w:rsidRDefault="00C42E5C" w:rsidP="00C42E5C">
            <w:pPr>
              <w:pStyle w:val="Lijstalinea"/>
            </w:pPr>
            <w:proofErr w:type="spellStart"/>
            <w:r>
              <w:t>Offseting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  <w:r>
              <w:t xml:space="preserve"> without extra steps]</w:t>
            </w:r>
          </w:p>
          <w:p w14:paraId="0AC42D56" w14:textId="009F3D36" w:rsidR="00C42E5C" w:rsidRPr="00511EF1" w:rsidRDefault="00C42E5C" w:rsidP="00C42E5C">
            <w:pPr>
              <w:pStyle w:val="Lijstalinea"/>
              <w:numPr>
                <w:ilvl w:val="0"/>
                <w:numId w:val="5"/>
              </w:numPr>
            </w:pPr>
            <w:r w:rsidRPr="00C42E5C">
              <w:t xml:space="preserve">Is </w:t>
            </w:r>
            <w:proofErr w:type="spellStart"/>
            <w:r w:rsidRPr="00C42E5C">
              <w:t>it</w:t>
            </w:r>
            <w:proofErr w:type="spellEnd"/>
            <w:r w:rsidRPr="00C42E5C">
              <w:t xml:space="preserve"> </w:t>
            </w:r>
            <w:proofErr w:type="spellStart"/>
            <w:r w:rsidRPr="00C42E5C">
              <w:t>possible</w:t>
            </w:r>
            <w:proofErr w:type="spellEnd"/>
            <w:r w:rsidRPr="00C42E5C">
              <w:t xml:space="preserve"> to </w:t>
            </w:r>
            <w:proofErr w:type="spellStart"/>
            <w:r w:rsidRPr="00C42E5C">
              <w:t>use</w:t>
            </w:r>
            <w:proofErr w:type="spellEnd"/>
            <w:r w:rsidRPr="00C42E5C">
              <w:t xml:space="preserve"> a "</w:t>
            </w:r>
            <w:proofErr w:type="spellStart"/>
            <w:r w:rsidRPr="00C42E5C">
              <w:t>Tire</w:t>
            </w:r>
            <w:proofErr w:type="spellEnd"/>
            <w:r w:rsidRPr="00C42E5C">
              <w:t xml:space="preserve"> Attachment"?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30BE828" w14:textId="5F685D2E" w:rsidR="00852489" w:rsidRPr="00511EF1" w:rsidRDefault="00852489" w:rsidP="00852489">
            <w:r>
              <w:t xml:space="preserve">        </w:t>
            </w:r>
            <w:r w:rsidR="00CD28BA">
              <w:t>5</w:t>
            </w:r>
          </w:p>
        </w:tc>
        <w:tc>
          <w:tcPr>
            <w:tcW w:w="1448" w:type="dxa"/>
            <w:vAlign w:val="center"/>
          </w:tcPr>
          <w:p w14:paraId="1AD5FB93" w14:textId="77777777" w:rsidR="00FB1E87" w:rsidRPr="00511EF1" w:rsidRDefault="00FB1E87" w:rsidP="00852489">
            <w:pPr>
              <w:spacing w:before="0" w:after="200" w:line="276" w:lineRule="auto"/>
            </w:pPr>
          </w:p>
        </w:tc>
      </w:tr>
      <w:tr w:rsidR="00FB1E87" w:rsidRPr="00511EF1" w14:paraId="158CAAE1" w14:textId="77777777" w:rsidTr="00852489">
        <w:trPr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E80E060" w14:textId="7E8B621C" w:rsidR="00FB1E87" w:rsidRDefault="00FB1E87" w:rsidP="00852489">
            <w:r>
              <w:t xml:space="preserve">5. </w:t>
            </w:r>
          </w:p>
        </w:tc>
        <w:tc>
          <w:tcPr>
            <w:tcW w:w="628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12C6C04" w14:textId="121FCDD9" w:rsidR="00FB1E87" w:rsidRDefault="00FB1E87" w:rsidP="00852489">
            <w:r>
              <w:t>Other business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0387E37" w14:textId="00F6596E" w:rsidR="00FB1E87" w:rsidRDefault="00CD28BA" w:rsidP="00852489">
            <w:r>
              <w:t xml:space="preserve">        </w:t>
            </w:r>
            <w:r>
              <w:t>2</w:t>
            </w:r>
          </w:p>
        </w:tc>
        <w:tc>
          <w:tcPr>
            <w:tcW w:w="1448" w:type="dxa"/>
            <w:vAlign w:val="center"/>
          </w:tcPr>
          <w:p w14:paraId="324ED6A1" w14:textId="77777777" w:rsidR="00FB1E87" w:rsidRPr="00511EF1" w:rsidRDefault="00FB1E87" w:rsidP="00852489">
            <w:pPr>
              <w:spacing w:before="0" w:after="200" w:line="276" w:lineRule="auto"/>
            </w:pPr>
          </w:p>
        </w:tc>
      </w:tr>
      <w:tr w:rsidR="00852489" w:rsidRPr="00511EF1" w14:paraId="38B20C25" w14:textId="77777777" w:rsidTr="00852489">
        <w:trPr>
          <w:gridAfter w:val="1"/>
          <w:wAfter w:w="1448" w:type="dxa"/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A653AF9" w14:textId="5B48F662" w:rsidR="00852489" w:rsidRPr="00511EF1" w:rsidRDefault="00FB1E87" w:rsidP="00852489">
            <w:r>
              <w:t>6</w:t>
            </w:r>
            <w:r w:rsidR="00852489">
              <w:t>.</w:t>
            </w:r>
          </w:p>
        </w:tc>
        <w:tc>
          <w:tcPr>
            <w:tcW w:w="628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26B8F42" w14:textId="77777777" w:rsidR="00852489" w:rsidRDefault="00FB1E87" w:rsidP="00852489">
            <w:r>
              <w:t xml:space="preserve">Round of </w:t>
            </w:r>
            <w:proofErr w:type="spellStart"/>
            <w:r>
              <w:t>questions</w:t>
            </w:r>
            <w:proofErr w:type="spellEnd"/>
          </w:p>
          <w:p w14:paraId="46856776" w14:textId="77777777" w:rsidR="00C42E5C" w:rsidRDefault="00C42E5C" w:rsidP="00C42E5C">
            <w:pPr>
              <w:pStyle w:val="Lijstalinea"/>
              <w:numPr>
                <w:ilvl w:val="0"/>
                <w:numId w:val="5"/>
              </w:numPr>
            </w:pPr>
            <w:r w:rsidRPr="00C42E5C">
              <w:t xml:space="preserve">Contact and extra </w:t>
            </w:r>
            <w:proofErr w:type="spellStart"/>
            <w:r w:rsidRPr="00C42E5C">
              <w:t>questions</w:t>
            </w:r>
            <w:proofErr w:type="spellEnd"/>
            <w:r>
              <w:t>?</w:t>
            </w:r>
          </w:p>
          <w:p w14:paraId="28944789" w14:textId="340C27F9" w:rsidR="00C42E5C" w:rsidRPr="00B41C79" w:rsidRDefault="00C42E5C" w:rsidP="00C42E5C">
            <w:pPr>
              <w:pStyle w:val="Lijstalinea"/>
              <w:numPr>
                <w:ilvl w:val="0"/>
                <w:numId w:val="5"/>
              </w:numPr>
            </w:pPr>
            <w:r w:rsidRPr="00C42E5C">
              <w:t>Photo/</w:t>
            </w:r>
            <w:proofErr w:type="spellStart"/>
            <w:r w:rsidRPr="00C42E5C">
              <w:t>dimensions</w:t>
            </w:r>
            <w:proofErr w:type="spellEnd"/>
            <w:r w:rsidRPr="00C42E5C">
              <w:t xml:space="preserve"> of the </w:t>
            </w:r>
            <w:proofErr w:type="spellStart"/>
            <w:r w:rsidRPr="00C42E5C">
              <w:t>head</w:t>
            </w:r>
            <w:proofErr w:type="spellEnd"/>
            <w:r w:rsidRPr="00C42E5C">
              <w:t xml:space="preserve"> of the arm</w:t>
            </w:r>
            <w:r>
              <w:t>?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B892DE2" w14:textId="5076BE02" w:rsidR="00852489" w:rsidRPr="00511EF1" w:rsidRDefault="00852489" w:rsidP="00852489">
            <w:r>
              <w:t xml:space="preserve">        </w:t>
            </w:r>
            <w:r w:rsidR="00CD28BA">
              <w:t>2</w:t>
            </w:r>
          </w:p>
        </w:tc>
      </w:tr>
      <w:tr w:rsidR="00852489" w:rsidRPr="00511EF1" w14:paraId="14EF42D7" w14:textId="77777777" w:rsidTr="00852489">
        <w:trPr>
          <w:gridAfter w:val="1"/>
          <w:wAfter w:w="1448" w:type="dxa"/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188C780" w14:textId="21BF3092" w:rsidR="00852489" w:rsidRPr="00511EF1" w:rsidRDefault="00FB1E87" w:rsidP="00852489">
            <w:r>
              <w:t>7</w:t>
            </w:r>
            <w:r w:rsidR="00852489">
              <w:t>.</w:t>
            </w:r>
          </w:p>
        </w:tc>
        <w:tc>
          <w:tcPr>
            <w:tcW w:w="628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75A4E19" w14:textId="069AD8DE" w:rsidR="00852489" w:rsidRPr="00511EF1" w:rsidRDefault="00FB1E87" w:rsidP="00852489">
            <w:proofErr w:type="spellStart"/>
            <w:r>
              <w:t>Closing</w:t>
            </w:r>
            <w:proofErr w:type="spellEnd"/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E72CB54" w14:textId="0C44F60F" w:rsidR="00852489" w:rsidRPr="00511EF1" w:rsidRDefault="00852489" w:rsidP="00852489">
            <w:r>
              <w:t xml:space="preserve">        </w:t>
            </w:r>
            <w:r w:rsidR="00EA0F65">
              <w:t>1</w:t>
            </w:r>
          </w:p>
        </w:tc>
      </w:tr>
    </w:tbl>
    <w:p w14:paraId="39E3E62E" w14:textId="77777777" w:rsidR="00A814F9" w:rsidRDefault="00A814F9" w:rsidP="003A2041">
      <w:pPr>
        <w:spacing w:before="0" w:after="200" w:line="276" w:lineRule="auto"/>
        <w:rPr>
          <w:b/>
        </w:rPr>
      </w:pPr>
    </w:p>
    <w:p w14:paraId="2FA11EFD" w14:textId="77777777" w:rsidR="000A0825" w:rsidRPr="00320BE7" w:rsidRDefault="000A0825" w:rsidP="003A2041">
      <w:pPr>
        <w:spacing w:before="0" w:after="200" w:line="276" w:lineRule="auto"/>
      </w:pPr>
    </w:p>
    <w:sectPr w:rsidR="000A0825" w:rsidRPr="00320BE7" w:rsidSect="00666D8E">
      <w:pgSz w:w="11906" w:h="16838" w:code="9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BE5EF" w14:textId="77777777" w:rsidR="00FB1E87" w:rsidRDefault="00FB1E87">
      <w:r>
        <w:separator/>
      </w:r>
    </w:p>
  </w:endnote>
  <w:endnote w:type="continuationSeparator" w:id="0">
    <w:p w14:paraId="0D3EB40A" w14:textId="77777777" w:rsidR="00FB1E87" w:rsidRDefault="00FB1E87">
      <w:r>
        <w:continuationSeparator/>
      </w:r>
    </w:p>
  </w:endnote>
  <w:endnote w:type="continuationNotice" w:id="1">
    <w:p w14:paraId="09664DC7" w14:textId="77777777" w:rsidR="00FB1E87" w:rsidRDefault="00FB1E8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E506D" w14:textId="77777777" w:rsidR="00FB1E87" w:rsidRDefault="00FB1E87">
      <w:r>
        <w:separator/>
      </w:r>
    </w:p>
  </w:footnote>
  <w:footnote w:type="continuationSeparator" w:id="0">
    <w:p w14:paraId="462B58EC" w14:textId="77777777" w:rsidR="00FB1E87" w:rsidRDefault="00FB1E87">
      <w:r>
        <w:continuationSeparator/>
      </w:r>
    </w:p>
  </w:footnote>
  <w:footnote w:type="continuationNotice" w:id="1">
    <w:p w14:paraId="6410293A" w14:textId="77777777" w:rsidR="00FB1E87" w:rsidRDefault="00FB1E87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4EDAC"/>
    <w:multiLevelType w:val="hybridMultilevel"/>
    <w:tmpl w:val="FFFFFFFF"/>
    <w:lvl w:ilvl="0" w:tplc="A26205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C58F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8D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22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62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60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C8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0E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464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6126D"/>
    <w:multiLevelType w:val="hybridMultilevel"/>
    <w:tmpl w:val="64127AD6"/>
    <w:lvl w:ilvl="0" w:tplc="BFDE2DCC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D45FC"/>
    <w:multiLevelType w:val="hybridMultilevel"/>
    <w:tmpl w:val="E13A1606"/>
    <w:lvl w:ilvl="0" w:tplc="35126396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77900"/>
    <w:multiLevelType w:val="hybridMultilevel"/>
    <w:tmpl w:val="71D0C7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jstopsomtek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305507">
    <w:abstractNumId w:val="4"/>
  </w:num>
  <w:num w:numId="2" w16cid:durableId="803700111">
    <w:abstractNumId w:val="3"/>
  </w:num>
  <w:num w:numId="3" w16cid:durableId="457837905">
    <w:abstractNumId w:val="2"/>
  </w:num>
  <w:num w:numId="4" w16cid:durableId="1061290252">
    <w:abstractNumId w:val="0"/>
  </w:num>
  <w:num w:numId="5" w16cid:durableId="98186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9C6"/>
    <w:rsid w:val="00015016"/>
    <w:rsid w:val="000226E9"/>
    <w:rsid w:val="0002393D"/>
    <w:rsid w:val="00036139"/>
    <w:rsid w:val="00043645"/>
    <w:rsid w:val="00050242"/>
    <w:rsid w:val="00053C5B"/>
    <w:rsid w:val="000551BE"/>
    <w:rsid w:val="00057EB7"/>
    <w:rsid w:val="00070D21"/>
    <w:rsid w:val="000A0825"/>
    <w:rsid w:val="000B2C22"/>
    <w:rsid w:val="000C0371"/>
    <w:rsid w:val="000D1A54"/>
    <w:rsid w:val="000D544F"/>
    <w:rsid w:val="000D561D"/>
    <w:rsid w:val="000F5E0D"/>
    <w:rsid w:val="00127CAC"/>
    <w:rsid w:val="001360CE"/>
    <w:rsid w:val="001439CC"/>
    <w:rsid w:val="00145649"/>
    <w:rsid w:val="001542AC"/>
    <w:rsid w:val="00175C4B"/>
    <w:rsid w:val="00177768"/>
    <w:rsid w:val="00182766"/>
    <w:rsid w:val="00197F7C"/>
    <w:rsid w:val="001A2DBC"/>
    <w:rsid w:val="001E52CD"/>
    <w:rsid w:val="001F37B3"/>
    <w:rsid w:val="001F6A2E"/>
    <w:rsid w:val="001F7ED1"/>
    <w:rsid w:val="00243198"/>
    <w:rsid w:val="002669A7"/>
    <w:rsid w:val="00271161"/>
    <w:rsid w:val="00281645"/>
    <w:rsid w:val="00297E45"/>
    <w:rsid w:val="002A36ED"/>
    <w:rsid w:val="002B5913"/>
    <w:rsid w:val="002B6682"/>
    <w:rsid w:val="002C0CD9"/>
    <w:rsid w:val="002D0D40"/>
    <w:rsid w:val="002D4E03"/>
    <w:rsid w:val="002F7886"/>
    <w:rsid w:val="003010AA"/>
    <w:rsid w:val="0030193E"/>
    <w:rsid w:val="00304912"/>
    <w:rsid w:val="00307A11"/>
    <w:rsid w:val="00320BE7"/>
    <w:rsid w:val="00352379"/>
    <w:rsid w:val="003537B4"/>
    <w:rsid w:val="00376B2E"/>
    <w:rsid w:val="00376BBB"/>
    <w:rsid w:val="003838E7"/>
    <w:rsid w:val="0038440B"/>
    <w:rsid w:val="00385833"/>
    <w:rsid w:val="003A2041"/>
    <w:rsid w:val="003A2547"/>
    <w:rsid w:val="003A5848"/>
    <w:rsid w:val="003A6DD8"/>
    <w:rsid w:val="003B6E44"/>
    <w:rsid w:val="003C3C83"/>
    <w:rsid w:val="003D1E34"/>
    <w:rsid w:val="003D5BE5"/>
    <w:rsid w:val="003D5BF9"/>
    <w:rsid w:val="003F03AD"/>
    <w:rsid w:val="003F7830"/>
    <w:rsid w:val="00403B7A"/>
    <w:rsid w:val="0040566B"/>
    <w:rsid w:val="00422C53"/>
    <w:rsid w:val="00437354"/>
    <w:rsid w:val="00441193"/>
    <w:rsid w:val="00444146"/>
    <w:rsid w:val="00444F57"/>
    <w:rsid w:val="00445ED5"/>
    <w:rsid w:val="00463A4B"/>
    <w:rsid w:val="00477DAC"/>
    <w:rsid w:val="004811E1"/>
    <w:rsid w:val="0048422A"/>
    <w:rsid w:val="004A5F94"/>
    <w:rsid w:val="004B6306"/>
    <w:rsid w:val="004B7379"/>
    <w:rsid w:val="004C04B9"/>
    <w:rsid w:val="004D2E15"/>
    <w:rsid w:val="004D7FAE"/>
    <w:rsid w:val="004E7886"/>
    <w:rsid w:val="00513A39"/>
    <w:rsid w:val="0051449F"/>
    <w:rsid w:val="00514786"/>
    <w:rsid w:val="0052707F"/>
    <w:rsid w:val="005323A0"/>
    <w:rsid w:val="00535F86"/>
    <w:rsid w:val="0054427A"/>
    <w:rsid w:val="00546184"/>
    <w:rsid w:val="00550318"/>
    <w:rsid w:val="005739D2"/>
    <w:rsid w:val="0057403E"/>
    <w:rsid w:val="00592452"/>
    <w:rsid w:val="005A5A66"/>
    <w:rsid w:val="005A7207"/>
    <w:rsid w:val="005B268B"/>
    <w:rsid w:val="005C1F94"/>
    <w:rsid w:val="005C2FAF"/>
    <w:rsid w:val="005C44A6"/>
    <w:rsid w:val="005E1D1C"/>
    <w:rsid w:val="005E3911"/>
    <w:rsid w:val="005F288E"/>
    <w:rsid w:val="00614525"/>
    <w:rsid w:val="00626B44"/>
    <w:rsid w:val="00642C77"/>
    <w:rsid w:val="006463BE"/>
    <w:rsid w:val="0064688A"/>
    <w:rsid w:val="00654413"/>
    <w:rsid w:val="00654CE3"/>
    <w:rsid w:val="00666CC6"/>
    <w:rsid w:val="00666D8E"/>
    <w:rsid w:val="006856FA"/>
    <w:rsid w:val="006A2709"/>
    <w:rsid w:val="006A3CB5"/>
    <w:rsid w:val="006A3F24"/>
    <w:rsid w:val="006B2BBA"/>
    <w:rsid w:val="006C68BB"/>
    <w:rsid w:val="006D19C6"/>
    <w:rsid w:val="00710A43"/>
    <w:rsid w:val="0071758F"/>
    <w:rsid w:val="00726861"/>
    <w:rsid w:val="007340BA"/>
    <w:rsid w:val="007425B2"/>
    <w:rsid w:val="007472A6"/>
    <w:rsid w:val="00763750"/>
    <w:rsid w:val="00766704"/>
    <w:rsid w:val="007953FB"/>
    <w:rsid w:val="007B1E1A"/>
    <w:rsid w:val="007B616A"/>
    <w:rsid w:val="007C5154"/>
    <w:rsid w:val="007E0A97"/>
    <w:rsid w:val="007E4FB7"/>
    <w:rsid w:val="007F0028"/>
    <w:rsid w:val="007F3E01"/>
    <w:rsid w:val="00802791"/>
    <w:rsid w:val="00820328"/>
    <w:rsid w:val="00820490"/>
    <w:rsid w:val="00823379"/>
    <w:rsid w:val="00825F41"/>
    <w:rsid w:val="00835A5C"/>
    <w:rsid w:val="00852489"/>
    <w:rsid w:val="008617E9"/>
    <w:rsid w:val="00863D2C"/>
    <w:rsid w:val="00881BA6"/>
    <w:rsid w:val="00883B54"/>
    <w:rsid w:val="00896071"/>
    <w:rsid w:val="008C007E"/>
    <w:rsid w:val="008C2F96"/>
    <w:rsid w:val="008E4A8F"/>
    <w:rsid w:val="008E5C6F"/>
    <w:rsid w:val="00911F38"/>
    <w:rsid w:val="009275A1"/>
    <w:rsid w:val="0093562F"/>
    <w:rsid w:val="00936C62"/>
    <w:rsid w:val="009436EC"/>
    <w:rsid w:val="00945FD6"/>
    <w:rsid w:val="00953963"/>
    <w:rsid w:val="00961675"/>
    <w:rsid w:val="00975915"/>
    <w:rsid w:val="009A25F2"/>
    <w:rsid w:val="009B237E"/>
    <w:rsid w:val="009F11A0"/>
    <w:rsid w:val="00A06797"/>
    <w:rsid w:val="00A15049"/>
    <w:rsid w:val="00A24F5A"/>
    <w:rsid w:val="00A27D14"/>
    <w:rsid w:val="00A30019"/>
    <w:rsid w:val="00A418FF"/>
    <w:rsid w:val="00A46F73"/>
    <w:rsid w:val="00A504C3"/>
    <w:rsid w:val="00A5370D"/>
    <w:rsid w:val="00A67471"/>
    <w:rsid w:val="00A67ED6"/>
    <w:rsid w:val="00A7496F"/>
    <w:rsid w:val="00A814F9"/>
    <w:rsid w:val="00AA2EF0"/>
    <w:rsid w:val="00AA46F1"/>
    <w:rsid w:val="00AB70B7"/>
    <w:rsid w:val="00AE4462"/>
    <w:rsid w:val="00AF421D"/>
    <w:rsid w:val="00B248B3"/>
    <w:rsid w:val="00B2560D"/>
    <w:rsid w:val="00B35874"/>
    <w:rsid w:val="00B41C79"/>
    <w:rsid w:val="00B473A6"/>
    <w:rsid w:val="00B629CD"/>
    <w:rsid w:val="00B729D2"/>
    <w:rsid w:val="00B7499F"/>
    <w:rsid w:val="00B74EFF"/>
    <w:rsid w:val="00B7580E"/>
    <w:rsid w:val="00B9502E"/>
    <w:rsid w:val="00BB245C"/>
    <w:rsid w:val="00BB7F01"/>
    <w:rsid w:val="00BC0130"/>
    <w:rsid w:val="00BC372C"/>
    <w:rsid w:val="00BC56B1"/>
    <w:rsid w:val="00BC68AF"/>
    <w:rsid w:val="00BD7D1A"/>
    <w:rsid w:val="00BF22FC"/>
    <w:rsid w:val="00C04079"/>
    <w:rsid w:val="00C15392"/>
    <w:rsid w:val="00C35E3A"/>
    <w:rsid w:val="00C368E1"/>
    <w:rsid w:val="00C42E5C"/>
    <w:rsid w:val="00C707F2"/>
    <w:rsid w:val="00C77FFB"/>
    <w:rsid w:val="00C81417"/>
    <w:rsid w:val="00C83E0F"/>
    <w:rsid w:val="00C85CB5"/>
    <w:rsid w:val="00C94958"/>
    <w:rsid w:val="00CA6806"/>
    <w:rsid w:val="00CB6359"/>
    <w:rsid w:val="00CC0B38"/>
    <w:rsid w:val="00CD12AF"/>
    <w:rsid w:val="00CD28BA"/>
    <w:rsid w:val="00CE164D"/>
    <w:rsid w:val="00D023CF"/>
    <w:rsid w:val="00D23733"/>
    <w:rsid w:val="00D33766"/>
    <w:rsid w:val="00D36A43"/>
    <w:rsid w:val="00D41159"/>
    <w:rsid w:val="00D42058"/>
    <w:rsid w:val="00D442C4"/>
    <w:rsid w:val="00D54E2A"/>
    <w:rsid w:val="00D61930"/>
    <w:rsid w:val="00D72F5D"/>
    <w:rsid w:val="00D746FA"/>
    <w:rsid w:val="00D84311"/>
    <w:rsid w:val="00D85460"/>
    <w:rsid w:val="00D91B6C"/>
    <w:rsid w:val="00DB4C8E"/>
    <w:rsid w:val="00DB6EF3"/>
    <w:rsid w:val="00DE2F6A"/>
    <w:rsid w:val="00E10EAB"/>
    <w:rsid w:val="00E12C4C"/>
    <w:rsid w:val="00E15385"/>
    <w:rsid w:val="00E16B5E"/>
    <w:rsid w:val="00E22769"/>
    <w:rsid w:val="00E307F4"/>
    <w:rsid w:val="00E3567B"/>
    <w:rsid w:val="00E35E13"/>
    <w:rsid w:val="00E61547"/>
    <w:rsid w:val="00E63712"/>
    <w:rsid w:val="00E774AF"/>
    <w:rsid w:val="00E83380"/>
    <w:rsid w:val="00E97E20"/>
    <w:rsid w:val="00EA0F65"/>
    <w:rsid w:val="00EC29A5"/>
    <w:rsid w:val="00ED5121"/>
    <w:rsid w:val="00ED7908"/>
    <w:rsid w:val="00F065D0"/>
    <w:rsid w:val="00F127D7"/>
    <w:rsid w:val="00F13B20"/>
    <w:rsid w:val="00F1506E"/>
    <w:rsid w:val="00F1514E"/>
    <w:rsid w:val="00F212B5"/>
    <w:rsid w:val="00F22686"/>
    <w:rsid w:val="00F24A1D"/>
    <w:rsid w:val="00F315FF"/>
    <w:rsid w:val="00F34F84"/>
    <w:rsid w:val="00F507C8"/>
    <w:rsid w:val="00F63D22"/>
    <w:rsid w:val="00F66BC7"/>
    <w:rsid w:val="00F723AC"/>
    <w:rsid w:val="00F73332"/>
    <w:rsid w:val="00F80A6C"/>
    <w:rsid w:val="00F85AF4"/>
    <w:rsid w:val="00F93DB6"/>
    <w:rsid w:val="00FA0399"/>
    <w:rsid w:val="00FB0919"/>
    <w:rsid w:val="00FB1E87"/>
    <w:rsid w:val="00FD3B42"/>
    <w:rsid w:val="00FE25F1"/>
    <w:rsid w:val="00FF14B4"/>
    <w:rsid w:val="02914FFD"/>
    <w:rsid w:val="046B724B"/>
    <w:rsid w:val="1D07675F"/>
    <w:rsid w:val="239C0464"/>
    <w:rsid w:val="26EDB8D7"/>
    <w:rsid w:val="2EBF891A"/>
    <w:rsid w:val="36E541E8"/>
    <w:rsid w:val="3B811CD0"/>
    <w:rsid w:val="49C47D5F"/>
    <w:rsid w:val="52A06E0C"/>
    <w:rsid w:val="59A9B235"/>
    <w:rsid w:val="651B45CC"/>
    <w:rsid w:val="66F92273"/>
    <w:rsid w:val="78BDD2D2"/>
    <w:rsid w:val="7A1F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2BE994"/>
  <w15:chartTrackingRefBased/>
  <w15:docId w15:val="{4BB423AD-4277-41A1-8415-1AC8B713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0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9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A2EF0"/>
    <w:pPr>
      <w:spacing w:before="120" w:after="120" w:line="240" w:lineRule="auto"/>
    </w:pPr>
    <w:rPr>
      <w:color w:val="BD3900" w:themeColor="accent1"/>
      <w:sz w:val="18"/>
      <w:szCs w:val="21"/>
    </w:rPr>
  </w:style>
  <w:style w:type="paragraph" w:styleId="Kop1">
    <w:name w:val="heading 1"/>
    <w:basedOn w:val="Standaard"/>
    <w:next w:val="Standaard"/>
    <w:qFormat/>
    <w:rsid w:val="005F288E"/>
    <w:pPr>
      <w:spacing w:after="360"/>
      <w:outlineLvl w:val="0"/>
    </w:pPr>
    <w:rPr>
      <w:rFonts w:eastAsiaTheme="majorEastAsia" w:cs="Times New Roman (Headings CS)"/>
      <w:b/>
      <w:spacing w:val="-10"/>
      <w:sz w:val="104"/>
      <w:szCs w:val="72"/>
    </w:rPr>
  </w:style>
  <w:style w:type="paragraph" w:styleId="Kop2">
    <w:name w:val="heading 2"/>
    <w:basedOn w:val="Standaard"/>
    <w:next w:val="Standaard"/>
    <w:qFormat/>
    <w:rsid w:val="009B237E"/>
    <w:pPr>
      <w:spacing w:before="480"/>
      <w:ind w:left="288"/>
      <w:outlineLvl w:val="1"/>
    </w:pPr>
    <w:rPr>
      <w:rFonts w:asciiTheme="majorHAnsi" w:eastAsiaTheme="majorEastAsia" w:hAnsiTheme="majorHAnsi" w:cs="Times New Roman (Headings CS)"/>
      <w:b/>
      <w:spacing w:val="10"/>
      <w:sz w:val="36"/>
      <w:szCs w:val="24"/>
    </w:rPr>
  </w:style>
  <w:style w:type="paragraph" w:styleId="Kop3">
    <w:name w:val="heading 3"/>
    <w:basedOn w:val="Standaard"/>
    <w:next w:val="Standaard"/>
    <w:qFormat/>
    <w:rsid w:val="00A06797"/>
    <w:pPr>
      <w:outlineLvl w:val="2"/>
    </w:pPr>
    <w:rPr>
      <w:rFonts w:asciiTheme="majorHAnsi" w:eastAsiaTheme="majorEastAsia" w:hAnsiTheme="majorHAnsi" w:cs="Times New Roman (Headings CS)"/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6A2709"/>
    <w:pPr>
      <w:tabs>
        <w:tab w:val="center" w:pos="4677"/>
        <w:tab w:val="right" w:pos="9355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A2709"/>
    <w:rPr>
      <w:color w:val="BD3900" w:themeColor="accent1"/>
      <w:sz w:val="18"/>
      <w:szCs w:val="21"/>
    </w:rPr>
  </w:style>
  <w:style w:type="table" w:styleId="Onopgemaaktetabel4">
    <w:name w:val="Plain Table 4"/>
    <w:basedOn w:val="Standaardtabel"/>
    <w:uiPriority w:val="44"/>
    <w:rsid w:val="003A2041"/>
    <w:pPr>
      <w:spacing w:after="0" w:line="240" w:lineRule="auto"/>
    </w:pPr>
    <w:rPr>
      <w:rFonts w:cs="Times New Roman (Body CS)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Vetgedruktesubkoppen">
    <w:name w:val="Vetgedrukte subkoppen"/>
    <w:basedOn w:val="Kop2"/>
    <w:uiPriority w:val="99"/>
    <w:semiHidden/>
    <w:rsid w:val="00B2560D"/>
    <w:pPr>
      <w:spacing w:before="0" w:after="0"/>
    </w:pPr>
    <w:rPr>
      <w:sz w:val="18"/>
    </w:rPr>
  </w:style>
  <w:style w:type="paragraph" w:customStyle="1" w:styleId="Normalesubkoppen">
    <w:name w:val="Normale subkoppen"/>
    <w:basedOn w:val="Vetgedruktesubkoppen"/>
    <w:semiHidden/>
    <w:rsid w:val="003A2041"/>
    <w:rPr>
      <w:b w:val="0"/>
    </w:rPr>
  </w:style>
  <w:style w:type="paragraph" w:customStyle="1" w:styleId="Koptekst1blauw">
    <w:name w:val="Koptekst 1 blauw"/>
    <w:basedOn w:val="Standaard"/>
    <w:next w:val="Standaard"/>
    <w:qFormat/>
    <w:rsid w:val="005F288E"/>
    <w:pPr>
      <w:spacing w:after="360"/>
    </w:pPr>
    <w:rPr>
      <w:b/>
      <w:color w:val="3E4D52" w:themeColor="accent5" w:themeShade="80"/>
      <w:spacing w:val="-10"/>
      <w:sz w:val="104"/>
    </w:rPr>
  </w:style>
  <w:style w:type="paragraph" w:customStyle="1" w:styleId="Vetgedruktesubkoppenblauw">
    <w:name w:val="Vetgedrukte subkoppen blauw"/>
    <w:basedOn w:val="Vetgedruktesubkoppen"/>
    <w:uiPriority w:val="99"/>
    <w:semiHidden/>
    <w:rsid w:val="000B2C22"/>
    <w:rPr>
      <w:color w:val="3E4D52" w:themeColor="accent5" w:themeShade="80"/>
    </w:rPr>
  </w:style>
  <w:style w:type="paragraph" w:customStyle="1" w:styleId="Normaalblauw">
    <w:name w:val="Normaal blauw"/>
    <w:basedOn w:val="Standaard"/>
    <w:next w:val="Standaard"/>
    <w:qFormat/>
    <w:rsid w:val="000B2C22"/>
    <w:rPr>
      <w:color w:val="3E4D52" w:themeColor="accent5" w:themeShade="80"/>
    </w:rPr>
  </w:style>
  <w:style w:type="paragraph" w:customStyle="1" w:styleId="Koptekst3blauw">
    <w:name w:val="Koptekst 3 blauw"/>
    <w:basedOn w:val="Standaard"/>
    <w:next w:val="Standaard"/>
    <w:qFormat/>
    <w:rsid w:val="00A06797"/>
    <w:rPr>
      <w:rFonts w:asciiTheme="majorHAnsi" w:hAnsiTheme="majorHAnsi"/>
      <w:b/>
      <w:bCs/>
      <w:color w:val="3E4D52" w:themeColor="accent5" w:themeShade="80"/>
    </w:rPr>
  </w:style>
  <w:style w:type="paragraph" w:customStyle="1" w:styleId="Normalesubkoppenblauw">
    <w:name w:val="Normale subkoppen blauw"/>
    <w:basedOn w:val="Normalesubkoppen"/>
    <w:semiHidden/>
    <w:rsid w:val="000B2C22"/>
    <w:rPr>
      <w:noProof/>
      <w:color w:val="3E4D52" w:themeColor="accent5" w:themeShade="80"/>
    </w:rPr>
  </w:style>
  <w:style w:type="paragraph" w:customStyle="1" w:styleId="Koptekst2blauw">
    <w:name w:val="Koptekst 2 blauw"/>
    <w:basedOn w:val="Standaard"/>
    <w:qFormat/>
    <w:rsid w:val="009B237E"/>
    <w:pPr>
      <w:spacing w:before="480"/>
      <w:ind w:left="288"/>
    </w:pPr>
    <w:rPr>
      <w:rFonts w:asciiTheme="majorHAnsi" w:hAnsiTheme="majorHAnsi"/>
      <w:b/>
      <w:color w:val="3E4D52" w:themeColor="accent5" w:themeShade="80"/>
      <w:spacing w:val="10"/>
      <w:sz w:val="36"/>
    </w:rPr>
  </w:style>
  <w:style w:type="table" w:customStyle="1" w:styleId="Blauwelijnen">
    <w:name w:val="Blauwe lijnen"/>
    <w:basedOn w:val="Standaardtabel"/>
    <w:uiPriority w:val="99"/>
    <w:rsid w:val="00C85CB5"/>
    <w:pPr>
      <w:spacing w:after="0" w:line="240" w:lineRule="auto"/>
    </w:pPr>
    <w:tblPr>
      <w:tblBorders>
        <w:insideH w:val="single" w:sz="4" w:space="0" w:color="3E4D52" w:themeColor="accent5" w:themeShade="80"/>
      </w:tblBorders>
    </w:tblPr>
    <w:tcPr>
      <w:tcMar>
        <w:left w:w="0" w:type="dxa"/>
        <w:right w:w="0" w:type="dxa"/>
      </w:tcMar>
    </w:tcPr>
  </w:style>
  <w:style w:type="paragraph" w:customStyle="1" w:styleId="Vetgedruktesubkoppengroen">
    <w:name w:val="Vetgedrukte subkoppen groen"/>
    <w:basedOn w:val="Vetgedruktesubkoppenblauw"/>
    <w:uiPriority w:val="99"/>
    <w:semiHidden/>
    <w:rsid w:val="00C85CB5"/>
    <w:rPr>
      <w:color w:val="6D6A1F" w:themeColor="accent3" w:themeShade="BF"/>
    </w:rPr>
  </w:style>
  <w:style w:type="paragraph" w:customStyle="1" w:styleId="Koptekst1groen">
    <w:name w:val="Koptekst 1 groen"/>
    <w:basedOn w:val="Standaard"/>
    <w:qFormat/>
    <w:rsid w:val="005F288E"/>
    <w:pPr>
      <w:spacing w:after="360"/>
    </w:pPr>
    <w:rPr>
      <w:rFonts w:asciiTheme="majorHAnsi" w:hAnsiTheme="majorHAnsi"/>
      <w:b/>
      <w:color w:val="6D6A1F" w:themeColor="accent3" w:themeShade="BF"/>
      <w:spacing w:val="-10"/>
      <w:sz w:val="104"/>
    </w:rPr>
  </w:style>
  <w:style w:type="paragraph" w:customStyle="1" w:styleId="Normaalgroen">
    <w:name w:val="Normaal groen"/>
    <w:basedOn w:val="Standaard"/>
    <w:next w:val="Standaard"/>
    <w:qFormat/>
    <w:rsid w:val="00D442C4"/>
    <w:rPr>
      <w:color w:val="6D6A1F" w:themeColor="accent3" w:themeShade="BF"/>
    </w:rPr>
  </w:style>
  <w:style w:type="table" w:customStyle="1" w:styleId="Groenetabel">
    <w:name w:val="Groene tabel"/>
    <w:basedOn w:val="Standaardtabel"/>
    <w:uiPriority w:val="99"/>
    <w:rsid w:val="00C85CB5"/>
    <w:pPr>
      <w:spacing w:after="0" w:line="240" w:lineRule="auto"/>
    </w:pPr>
    <w:tblPr>
      <w:tblBorders>
        <w:insideH w:val="single" w:sz="4" w:space="0" w:color="BBA330" w:themeColor="accent2" w:themeShade="80"/>
      </w:tblBorders>
    </w:tblPr>
    <w:tcPr>
      <w:tcMar>
        <w:left w:w="0" w:type="dxa"/>
        <w:right w:w="0" w:type="dxa"/>
      </w:tcMar>
    </w:tcPr>
  </w:style>
  <w:style w:type="paragraph" w:customStyle="1" w:styleId="Normalesubkoppengroen">
    <w:name w:val="Normale subkoppen groen"/>
    <w:basedOn w:val="Normalesubkoppen"/>
    <w:semiHidden/>
    <w:rsid w:val="00D442C4"/>
    <w:rPr>
      <w:noProof/>
      <w:color w:val="6D6A1F" w:themeColor="accent3" w:themeShade="BF"/>
    </w:rPr>
  </w:style>
  <w:style w:type="paragraph" w:customStyle="1" w:styleId="Koptekst3groen">
    <w:name w:val="Koptekst 3 groen"/>
    <w:basedOn w:val="Standaard"/>
    <w:next w:val="Standaard"/>
    <w:qFormat/>
    <w:rsid w:val="00A06797"/>
    <w:rPr>
      <w:b/>
      <w:color w:val="6D6A1F" w:themeColor="accent3" w:themeShade="BF"/>
    </w:rPr>
  </w:style>
  <w:style w:type="paragraph" w:customStyle="1" w:styleId="Koptekst2groen">
    <w:name w:val="Koptekst 2 groen"/>
    <w:basedOn w:val="Standaard"/>
    <w:next w:val="Standaard"/>
    <w:qFormat/>
    <w:rsid w:val="009B237E"/>
    <w:pPr>
      <w:spacing w:before="480"/>
      <w:ind w:left="288"/>
    </w:pPr>
    <w:rPr>
      <w:b/>
      <w:color w:val="6D6A1F" w:themeColor="accent3" w:themeShade="BF"/>
      <w:spacing w:val="10"/>
      <w:sz w:val="36"/>
    </w:rPr>
  </w:style>
  <w:style w:type="paragraph" w:styleId="Koptekst">
    <w:name w:val="header"/>
    <w:basedOn w:val="Standaard"/>
    <w:link w:val="KoptekstChar"/>
    <w:uiPriority w:val="99"/>
    <w:semiHidden/>
    <w:rsid w:val="00654CE3"/>
    <w:pPr>
      <w:tabs>
        <w:tab w:val="center" w:pos="4680"/>
        <w:tab w:val="right" w:pos="9360"/>
      </w:tabs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A2EF0"/>
    <w:rPr>
      <w:color w:val="BD3900" w:themeColor="accent1"/>
      <w:sz w:val="18"/>
      <w:szCs w:val="21"/>
    </w:rPr>
  </w:style>
  <w:style w:type="paragraph" w:customStyle="1" w:styleId="Tijdelijkeaanduidingachtergrond">
    <w:name w:val="Tijdelijke aanduiding achtergrond"/>
    <w:basedOn w:val="Standaard"/>
    <w:uiPriority w:val="99"/>
    <w:semiHidden/>
    <w:qFormat/>
    <w:rsid w:val="000A0825"/>
    <w:rPr>
      <w:color w:val="000000" w:themeColor="text1"/>
      <w:sz w:val="10"/>
    </w:rPr>
  </w:style>
  <w:style w:type="paragraph" w:styleId="Lijstopsomteken">
    <w:name w:val="List Bullet"/>
    <w:basedOn w:val="Standaard"/>
    <w:uiPriority w:val="10"/>
    <w:qFormat/>
    <w:rsid w:val="00A30019"/>
    <w:pPr>
      <w:numPr>
        <w:numId w:val="1"/>
      </w:numPr>
      <w:spacing w:before="100" w:after="100"/>
      <w:contextualSpacing/>
    </w:pPr>
    <w:rPr>
      <w:rFonts w:ascii="Franklin Gothic Book" w:hAnsi="Franklin Gothic Book"/>
      <w:color w:val="auto"/>
      <w:sz w:val="22"/>
    </w:rPr>
  </w:style>
  <w:style w:type="table" w:styleId="Lijsttabel6kleurrijk">
    <w:name w:val="List Table 6 Colorful"/>
    <w:basedOn w:val="Standaardtabel"/>
    <w:uiPriority w:val="51"/>
    <w:rsid w:val="00A300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semiHidden/>
    <w:qFormat/>
    <w:rsid w:val="00B4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hi\AppData\Roaming\Microsoft\Templates\Agenda%20voor%20teamvergadering%20(informee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Red and Yellow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D3900"/>
      </a:accent1>
      <a:accent2>
        <a:srgbClr val="F7F3E0"/>
      </a:accent2>
      <a:accent3>
        <a:srgbClr val="938F2A"/>
      </a:accent3>
      <a:accent4>
        <a:srgbClr val="F3873A"/>
      </a:accent4>
      <a:accent5>
        <a:srgbClr val="8299A0"/>
      </a:accent5>
      <a:accent6>
        <a:srgbClr val="EFBA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fbb0d1-ac8c-4a5f-862e-d1b1e64b77d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317748E7179F4DBA6BF8022EB40CEE" ma:contentTypeVersion="10" ma:contentTypeDescription="Een nieuw document maken." ma:contentTypeScope="" ma:versionID="5e0194d5202aa02329efd965c5686581">
  <xsd:schema xmlns:xsd="http://www.w3.org/2001/XMLSchema" xmlns:xs="http://www.w3.org/2001/XMLSchema" xmlns:p="http://schemas.microsoft.com/office/2006/metadata/properties" xmlns:ns2="bdfbb0d1-ac8c-4a5f-862e-d1b1e64b77d2" targetNamespace="http://schemas.microsoft.com/office/2006/metadata/properties" ma:root="true" ma:fieldsID="d4993c2544237908b9b7529ec4fcd7f3" ns2:_="">
    <xsd:import namespace="bdfbb0d1-ac8c-4a5f-862e-d1b1e64b77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bb0d1-ac8c-4a5f-862e-d1b1e64b77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AAF123-E27C-4691-A673-FEF668BA4E5B}">
  <ds:schemaRefs>
    <ds:schemaRef ds:uri="http://schemas.microsoft.com/office/2006/metadata/properties"/>
    <ds:schemaRef ds:uri="http://schemas.microsoft.com/office/infopath/2007/PartnerControls"/>
    <ds:schemaRef ds:uri="bdfbb0d1-ac8c-4a5f-862e-d1b1e64b77d2"/>
  </ds:schemaRefs>
</ds:datastoreItem>
</file>

<file path=customXml/itemProps2.xml><?xml version="1.0" encoding="utf-8"?>
<ds:datastoreItem xmlns:ds="http://schemas.openxmlformats.org/officeDocument/2006/customXml" ds:itemID="{8D054395-2A23-474D-889B-C523427708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CC57E8-9257-4DDB-8251-670EED2FB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fbb0d1-ac8c-4a5f-862e-d1b1e64b7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Agenda voor teamvergadering (informeel).dotx</Template>
  <TotalTime>15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Aashish Swami</dc:creator>
  <cp:lastModifiedBy>Aashish Swami (23136782)</cp:lastModifiedBy>
  <cp:revision>4</cp:revision>
  <dcterms:created xsi:type="dcterms:W3CDTF">2025-09-15T18:15:00Z</dcterms:created>
  <dcterms:modified xsi:type="dcterms:W3CDTF">2025-09-15T18:30:00Z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0x010100F9317748E7179F4DBA6BF8022EB40CEE</vt:lpwstr>
  </property>
  <property fmtid="{D5CDD505-2E9C-101B-9397-08002B2CF9AE}" pid="3" name="MediaServiceImageTags">
    <vt:lpwstr/>
  </property>
</Properties>
</file>